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D1FA" w14:textId="77777777" w:rsidR="00097E47" w:rsidRPr="002C35DB" w:rsidRDefault="00097E47" w:rsidP="00097E47">
      <w:pPr>
        <w:pStyle w:val="Heading1"/>
      </w:pPr>
      <w:r>
        <w:t>Supervisor Meeting</w:t>
      </w:r>
    </w:p>
    <w:p w14:paraId="2B941E0B" w14:textId="77777777" w:rsidR="00097E47" w:rsidRPr="007C4C8D" w:rsidRDefault="00097E47" w:rsidP="00097E47">
      <w:pPr>
        <w:pStyle w:val="Heading1"/>
      </w:pPr>
      <w:r>
        <w:t xml:space="preserve">Patrick Devanney and </w:t>
      </w:r>
      <w:proofErr w:type="spellStart"/>
      <w:r>
        <w:t>Dr.</w:t>
      </w:r>
      <w:proofErr w:type="spellEnd"/>
      <w:r>
        <w:t xml:space="preserve"> Jessica Enright</w:t>
      </w:r>
    </w:p>
    <w:p w14:paraId="6C5144A4" w14:textId="00D9D500" w:rsidR="00097E47" w:rsidRPr="00A30A96" w:rsidRDefault="00097E47" w:rsidP="00097E47">
      <w:pPr>
        <w:pStyle w:val="Date"/>
      </w:pPr>
      <w:r>
        <w:t xml:space="preserve">October </w:t>
      </w:r>
      <w:r>
        <w:t>14</w:t>
      </w:r>
      <w:r>
        <w:t>, 2020</w:t>
      </w:r>
    </w:p>
    <w:p w14:paraId="04C32DB6" w14:textId="77777777" w:rsidR="00097E47" w:rsidRPr="00A30A96" w:rsidRDefault="00097E47" w:rsidP="00097E47">
      <w:pPr>
        <w:pStyle w:val="ListNumber"/>
      </w:pPr>
      <w:r w:rsidRPr="000B77D9">
        <w:rPr>
          <w:rFonts w:eastAsiaTheme="majorEastAsia"/>
        </w:rPr>
        <w:t>Meeting Summary</w:t>
      </w:r>
    </w:p>
    <w:p w14:paraId="4EBD4268" w14:textId="364F9EBC" w:rsidR="00097E47" w:rsidRDefault="00097E47" w:rsidP="00097E47">
      <w:pPr>
        <w:pStyle w:val="ListNumber2"/>
        <w:numPr>
          <w:ilvl w:val="2"/>
          <w:numId w:val="40"/>
        </w:numPr>
      </w:pPr>
      <w:r>
        <w:t>Covered what was done in the last week</w:t>
      </w:r>
    </w:p>
    <w:p w14:paraId="198ADA3A" w14:textId="22A73E6B" w:rsidR="00097E47" w:rsidRDefault="00097E47" w:rsidP="00097E47">
      <w:pPr>
        <w:pStyle w:val="ListNumber2"/>
        <w:numPr>
          <w:ilvl w:val="3"/>
          <w:numId w:val="40"/>
        </w:numPr>
      </w:pPr>
      <w:r>
        <w:t>Python Script</w:t>
      </w:r>
    </w:p>
    <w:p w14:paraId="27895A88" w14:textId="58C01468" w:rsidR="00097E47" w:rsidRDefault="00097E47" w:rsidP="00097E47">
      <w:pPr>
        <w:pStyle w:val="ListNumber2"/>
        <w:numPr>
          <w:ilvl w:val="4"/>
          <w:numId w:val="40"/>
        </w:numPr>
      </w:pPr>
      <w:r>
        <w:t>Optimisation of Tower Positioning</w:t>
      </w:r>
    </w:p>
    <w:p w14:paraId="2FD877C9" w14:textId="1ABA2939" w:rsidR="00097E47" w:rsidRDefault="00097E47" w:rsidP="00097E47">
      <w:pPr>
        <w:pStyle w:val="ListNumber2"/>
        <w:numPr>
          <w:ilvl w:val="4"/>
          <w:numId w:val="40"/>
        </w:numPr>
      </w:pPr>
      <w:r>
        <w:t>Implementation of turn functionality</w:t>
      </w:r>
    </w:p>
    <w:p w14:paraId="72CC3FF4" w14:textId="3CF6856F" w:rsidR="00097E47" w:rsidRDefault="00097E47" w:rsidP="00097E47">
      <w:pPr>
        <w:pStyle w:val="ListNumber2"/>
        <w:numPr>
          <w:ilvl w:val="5"/>
          <w:numId w:val="40"/>
        </w:numPr>
      </w:pPr>
      <w:r>
        <w:t xml:space="preserve">Jess suggested that I </w:t>
      </w:r>
      <w:proofErr w:type="gramStart"/>
      <w:r>
        <w:t>look into</w:t>
      </w:r>
      <w:proofErr w:type="gramEnd"/>
      <w:r>
        <w:t xml:space="preserve"> keeping the Positioning of the Nodes in the tower the same each turn so that it is easier to track the movement of the Target.</w:t>
      </w:r>
    </w:p>
    <w:p w14:paraId="424D903B" w14:textId="720CAA1D" w:rsidR="00097E47" w:rsidRDefault="00097E47" w:rsidP="00097E47">
      <w:pPr>
        <w:pStyle w:val="ListNumber2"/>
        <w:numPr>
          <w:ilvl w:val="3"/>
          <w:numId w:val="40"/>
        </w:numPr>
      </w:pPr>
      <w:r>
        <w:t>Weekly Plan</w:t>
      </w:r>
    </w:p>
    <w:p w14:paraId="73BBC6CC" w14:textId="2C635E84" w:rsidR="00097E47" w:rsidRDefault="00097E47" w:rsidP="00097E47">
      <w:pPr>
        <w:pStyle w:val="ListNumber2"/>
        <w:numPr>
          <w:ilvl w:val="4"/>
          <w:numId w:val="40"/>
        </w:numPr>
      </w:pPr>
      <w:r>
        <w:t>Plan was added to GitHub</w:t>
      </w:r>
    </w:p>
    <w:p w14:paraId="15F49B5D" w14:textId="0512419A" w:rsidR="00097E47" w:rsidRDefault="00097E47" w:rsidP="00097E47">
      <w:pPr>
        <w:pStyle w:val="ListNumber2"/>
        <w:numPr>
          <w:ilvl w:val="4"/>
          <w:numId w:val="40"/>
        </w:numPr>
      </w:pPr>
      <w:r>
        <w:t>plan.md</w:t>
      </w:r>
    </w:p>
    <w:p w14:paraId="286B634D" w14:textId="58B13695" w:rsidR="00097E47" w:rsidRDefault="00097E47" w:rsidP="00097E47">
      <w:pPr>
        <w:pStyle w:val="ListNumber2"/>
        <w:numPr>
          <w:ilvl w:val="3"/>
          <w:numId w:val="40"/>
        </w:numPr>
      </w:pPr>
      <w:r>
        <w:t>Dissertation Pipeline</w:t>
      </w:r>
    </w:p>
    <w:p w14:paraId="2187D6C3" w14:textId="5869B69C" w:rsidR="00097E47" w:rsidRDefault="00097E47" w:rsidP="00097E47">
      <w:pPr>
        <w:pStyle w:val="ListNumber2"/>
        <w:numPr>
          <w:ilvl w:val="4"/>
          <w:numId w:val="40"/>
        </w:numPr>
      </w:pPr>
      <w:r>
        <w:t>Discussed problems with implementing the Pipeline on GitHub</w:t>
      </w:r>
    </w:p>
    <w:p w14:paraId="6A8F5CDB" w14:textId="00B93744" w:rsidR="00097E47" w:rsidRDefault="00097E47" w:rsidP="00097E47">
      <w:pPr>
        <w:pStyle w:val="ListNumber2"/>
        <w:numPr>
          <w:ilvl w:val="2"/>
          <w:numId w:val="40"/>
        </w:numPr>
      </w:pPr>
      <w:r>
        <w:t>Discussed the benefits of implementing a Test suite, to ensure the code is correct and make it easier to debug in the future.</w:t>
      </w:r>
    </w:p>
    <w:p w14:paraId="3B6396AE" w14:textId="589C0347" w:rsidR="00097E47" w:rsidRDefault="008520AA" w:rsidP="00097E47">
      <w:pPr>
        <w:pStyle w:val="ListNumber2"/>
        <w:numPr>
          <w:ilvl w:val="2"/>
          <w:numId w:val="40"/>
        </w:numPr>
      </w:pPr>
      <w:r>
        <w:t>Discussed the “End Goal” of the project.</w:t>
      </w:r>
    </w:p>
    <w:p w14:paraId="74369873" w14:textId="567F496B" w:rsidR="008520AA" w:rsidRDefault="008520AA" w:rsidP="008520AA">
      <w:pPr>
        <w:pStyle w:val="ListNumber2"/>
        <w:numPr>
          <w:ilvl w:val="3"/>
          <w:numId w:val="40"/>
        </w:numPr>
      </w:pPr>
      <w:r>
        <w:t>To compare the Optimisations made. On tower positioning, searching. Target, positioning and movement on different graphs using different metrics, such as Turns taken.</w:t>
      </w:r>
    </w:p>
    <w:p w14:paraId="6C307A37" w14:textId="40A2D960" w:rsidR="008520AA" w:rsidRDefault="008520AA" w:rsidP="008520AA">
      <w:pPr>
        <w:pStyle w:val="ListNumber2"/>
        <w:numPr>
          <w:ilvl w:val="3"/>
          <w:numId w:val="40"/>
        </w:numPr>
      </w:pPr>
      <w:r>
        <w:t xml:space="preserve">Draw from the above, Which optimisations work better on which </w:t>
      </w:r>
      <w:proofErr w:type="gramStart"/>
      <w:r>
        <w:t>Graphs, if</w:t>
      </w:r>
      <w:proofErr w:type="gramEnd"/>
      <w:r>
        <w:t xml:space="preserve"> any difference. And what strategies should you apply dependent on the graph given.</w:t>
      </w:r>
    </w:p>
    <w:p w14:paraId="427A1A68" w14:textId="60D40305" w:rsidR="008520AA" w:rsidRDefault="008520AA" w:rsidP="008520AA">
      <w:pPr>
        <w:pStyle w:val="ListNumber2"/>
        <w:numPr>
          <w:ilvl w:val="2"/>
          <w:numId w:val="40"/>
        </w:numPr>
      </w:pPr>
      <w:r>
        <w:t>Does tower memory effect the finding of a target? (How many nodes does a tower remember the Target has been to)</w:t>
      </w:r>
    </w:p>
    <w:p w14:paraId="4084CE8D" w14:textId="77777777" w:rsidR="004C11E1" w:rsidRPr="00394EF4" w:rsidRDefault="004C11E1" w:rsidP="004C11E1">
      <w:pPr>
        <w:pStyle w:val="ListNumber2"/>
        <w:numPr>
          <w:ilvl w:val="0"/>
          <w:numId w:val="0"/>
        </w:numPr>
        <w:ind w:left="1080"/>
      </w:pPr>
    </w:p>
    <w:p w14:paraId="769864C1" w14:textId="004AF5DF" w:rsidR="00097E47" w:rsidRPr="008520AA" w:rsidRDefault="00097E47" w:rsidP="00097E47">
      <w:pPr>
        <w:pStyle w:val="ListNumber"/>
      </w:pPr>
      <w:r w:rsidRPr="000B77D9">
        <w:rPr>
          <w:rFonts w:eastAsiaTheme="majorEastAsia"/>
        </w:rPr>
        <w:lastRenderedPageBreak/>
        <w:t>Plan of Work</w:t>
      </w:r>
    </w:p>
    <w:p w14:paraId="56C7155F" w14:textId="2565831F" w:rsidR="008520AA" w:rsidRDefault="008520AA" w:rsidP="008520AA">
      <w:pPr>
        <w:pStyle w:val="ListNumber2"/>
      </w:pPr>
      <w:r>
        <w:t xml:space="preserve">Continue improving current code base. </w:t>
      </w:r>
    </w:p>
    <w:p w14:paraId="4263F67B" w14:textId="223E404F" w:rsidR="004C11E1" w:rsidRDefault="004C11E1" w:rsidP="004C11E1">
      <w:pPr>
        <w:pStyle w:val="ListNumber2"/>
        <w:numPr>
          <w:ilvl w:val="5"/>
          <w:numId w:val="40"/>
        </w:numPr>
      </w:pPr>
      <w:r>
        <w:t>Maintain Node positioning between Turns</w:t>
      </w:r>
    </w:p>
    <w:p w14:paraId="4935DCFB" w14:textId="47674FC4" w:rsidR="004C11E1" w:rsidRDefault="004C11E1" w:rsidP="004C11E1">
      <w:pPr>
        <w:pStyle w:val="ListNumber2"/>
        <w:numPr>
          <w:ilvl w:val="5"/>
          <w:numId w:val="40"/>
        </w:numPr>
      </w:pPr>
      <w:r>
        <w:t>Split into more files and functions</w:t>
      </w:r>
    </w:p>
    <w:p w14:paraId="661FD729" w14:textId="616BFB07" w:rsidR="004C11E1" w:rsidRDefault="008520AA" w:rsidP="004C11E1">
      <w:pPr>
        <w:pStyle w:val="ListNumber2"/>
      </w:pPr>
      <w:r>
        <w:t xml:space="preserve">Implement </w:t>
      </w:r>
      <w:r w:rsidR="004C11E1">
        <w:t>Tower optimal searching algorithms.</w:t>
      </w:r>
    </w:p>
    <w:p w14:paraId="068A19CE" w14:textId="65A961F4" w:rsidR="004C11E1" w:rsidRDefault="004C11E1" w:rsidP="004C11E1">
      <w:pPr>
        <w:pStyle w:val="ListNumber2"/>
        <w:numPr>
          <w:ilvl w:val="5"/>
          <w:numId w:val="40"/>
        </w:numPr>
      </w:pPr>
      <w:r>
        <w:t>See last week’s Minutes (M2) for description</w:t>
      </w:r>
    </w:p>
    <w:p w14:paraId="1E5BB4E0" w14:textId="031FA67C" w:rsidR="004C11E1" w:rsidRDefault="004C11E1" w:rsidP="008520AA">
      <w:pPr>
        <w:pStyle w:val="ListNumber2"/>
      </w:pPr>
      <w:r>
        <w:t>Create testing suite for pre-existing code base</w:t>
      </w:r>
    </w:p>
    <w:p w14:paraId="70429206" w14:textId="060DFF69" w:rsidR="004C11E1" w:rsidRDefault="004C11E1" w:rsidP="008520AA">
      <w:pPr>
        <w:pStyle w:val="ListNumber2"/>
      </w:pPr>
      <w:r>
        <w:t>Make another attempt at the Dissertation CI</w:t>
      </w:r>
    </w:p>
    <w:p w14:paraId="1C30BFF3" w14:textId="18CF3940" w:rsidR="00D512BB" w:rsidRPr="00097E47" w:rsidRDefault="004C11E1" w:rsidP="004C11E1">
      <w:pPr>
        <w:pStyle w:val="ListNumber2"/>
      </w:pPr>
      <w:r>
        <w:t>Begin optimisations for Target node.</w:t>
      </w:r>
    </w:p>
    <w:sectPr w:rsidR="00D512BB" w:rsidRPr="00097E47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FD138" w14:textId="77777777" w:rsidR="008044EF" w:rsidRDefault="008044EF" w:rsidP="001E7D29">
      <w:pPr>
        <w:spacing w:after="0" w:line="240" w:lineRule="auto"/>
      </w:pPr>
      <w:r>
        <w:separator/>
      </w:r>
    </w:p>
  </w:endnote>
  <w:endnote w:type="continuationSeparator" w:id="0">
    <w:p w14:paraId="6BD2E486" w14:textId="77777777" w:rsidR="008044EF" w:rsidRDefault="008044E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66B04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22A0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89702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50781" w14:textId="77777777" w:rsidR="008044EF" w:rsidRDefault="008044EF" w:rsidP="001E7D29">
      <w:pPr>
        <w:spacing w:after="0" w:line="240" w:lineRule="auto"/>
      </w:pPr>
      <w:r>
        <w:separator/>
      </w:r>
    </w:p>
  </w:footnote>
  <w:footnote w:type="continuationSeparator" w:id="0">
    <w:p w14:paraId="58980865" w14:textId="77777777" w:rsidR="008044EF" w:rsidRDefault="008044E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31118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094EE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AEBC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47"/>
    <w:rsid w:val="00057671"/>
    <w:rsid w:val="00097E47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C11E1"/>
    <w:rsid w:val="004E227E"/>
    <w:rsid w:val="00500DD1"/>
    <w:rsid w:val="005111F4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044EF"/>
    <w:rsid w:val="00815563"/>
    <w:rsid w:val="008240DA"/>
    <w:rsid w:val="008429E5"/>
    <w:rsid w:val="008520AA"/>
    <w:rsid w:val="008632CD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2285BD3E"/>
  <w15:docId w15:val="{A8B7320B-7D2C-40A0-9599-A66C7027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  <w:style w:type="character" w:customStyle="1" w:styleId="Heading1Char">
    <w:name w:val="Heading 1 Char"/>
    <w:basedOn w:val="DefaultParagraphFont"/>
    <w:link w:val="Heading1"/>
    <w:uiPriority w:val="9"/>
    <w:rsid w:val="00097E47"/>
    <w:rPr>
      <w:rFonts w:asciiTheme="majorHAnsi" w:hAnsiTheme="majorHAnsi" w:cs="Arial"/>
      <w:b/>
      <w:bCs/>
      <w:i/>
      <w:kern w:val="32"/>
      <w:sz w:val="32"/>
      <w:szCs w:val="32"/>
      <w:lang w:val="en-GB"/>
    </w:rPr>
  </w:style>
  <w:style w:type="character" w:customStyle="1" w:styleId="DateChar">
    <w:name w:val="Date Char"/>
    <w:basedOn w:val="DefaultParagraphFont"/>
    <w:link w:val="Date"/>
    <w:uiPriority w:val="10"/>
    <w:rsid w:val="00097E4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25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dc:description/>
  <cp:lastModifiedBy>Patrick Devanney (student)</cp:lastModifiedBy>
  <cp:revision>1</cp:revision>
  <dcterms:created xsi:type="dcterms:W3CDTF">2020-10-14T18:37:00Z</dcterms:created>
  <dcterms:modified xsi:type="dcterms:W3CDTF">2020-10-14T19:02:00Z</dcterms:modified>
</cp:coreProperties>
</file>