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9E6C8" w14:textId="0A04964E" w:rsidR="00275260" w:rsidRPr="002C35DB" w:rsidRDefault="000B77D9" w:rsidP="00275260">
      <w:pPr>
        <w:pStyle w:val="Heading1"/>
      </w:pPr>
      <w:r>
        <w:t>Supervisor Meeting</w:t>
      </w:r>
    </w:p>
    <w:p w14:paraId="543748BE" w14:textId="277AD4B5" w:rsidR="00275260" w:rsidRPr="007C4C8D" w:rsidRDefault="000B77D9" w:rsidP="009D4984">
      <w:pPr>
        <w:pStyle w:val="Heading1"/>
      </w:pPr>
      <w:r>
        <w:t>Patrick Devanney and Dr. Jessica Enright</w:t>
      </w:r>
    </w:p>
    <w:p w14:paraId="67EE82CE" w14:textId="505BB931" w:rsidR="00554276" w:rsidRPr="004E227E" w:rsidRDefault="000B77D9" w:rsidP="009F4E19">
      <w:pPr>
        <w:pStyle w:val="Date"/>
      </w:pPr>
      <w:r>
        <w:t>September 30, 2020</w:t>
      </w:r>
    </w:p>
    <w:p w14:paraId="441CF440" w14:textId="72186F1E" w:rsidR="00554276" w:rsidRPr="00394EF4" w:rsidRDefault="000B77D9" w:rsidP="000D445D">
      <w:pPr>
        <w:pStyle w:val="ListNumber"/>
      </w:pPr>
      <w:r w:rsidRPr="000B77D9">
        <w:rPr>
          <w:rFonts w:eastAsiaTheme="majorEastAsia"/>
        </w:rPr>
        <w:t>Meeting Summary</w:t>
      </w:r>
    </w:p>
    <w:p w14:paraId="0790A5DB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Discussed the background information concerning the proposal.</w:t>
      </w:r>
    </w:p>
    <w:p w14:paraId="5337858B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Discussed basic background knowledge from Mathematics 2P and Algorithmics 1.</w:t>
      </w:r>
    </w:p>
    <w:p w14:paraId="140B0E2D" w14:textId="4B89D34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Weekly meetings on Wednesday 2pm.</w:t>
      </w:r>
    </w:p>
    <w:p w14:paraId="072B7E50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Preferable technology is Python.</w:t>
      </w:r>
    </w:p>
    <w:p w14:paraId="2A996BC0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 xml:space="preserve">Looked at different approaches to the project -- Fixed / Altering Number of Towers. Discussed different graphs -- Cliques, Trees, Random Geometric, </w:t>
      </w:r>
      <w:proofErr w:type="spellStart"/>
      <w:r w:rsidRPr="000B77D9">
        <w:t>Erdős</w:t>
      </w:r>
      <w:proofErr w:type="spellEnd"/>
      <w:r w:rsidRPr="000B77D9">
        <w:t>–</w:t>
      </w:r>
      <w:proofErr w:type="spellStart"/>
      <w:r w:rsidRPr="000B77D9">
        <w:t>Rényi</w:t>
      </w:r>
      <w:proofErr w:type="spellEnd"/>
      <w:r w:rsidRPr="000B77D9">
        <w:t xml:space="preserve"> Graphs. </w:t>
      </w:r>
    </w:p>
    <w:p w14:paraId="5AC7706D" w14:textId="4DDF7809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Discussed possible Heuristic approaches -- Map the distance to every Node and when the Towers all intersect at a singular point</w:t>
      </w:r>
      <w:r>
        <w:t>, the target should be found</w:t>
      </w:r>
      <w:r w:rsidRPr="000B77D9">
        <w:t>.</w:t>
      </w:r>
      <w:r>
        <w:t xml:space="preserve"> </w:t>
      </w:r>
    </w:p>
    <w:p w14:paraId="302B5B6C" w14:textId="504D5935" w:rsidR="000B77D9" w:rsidRPr="000B77D9" w:rsidRDefault="000B77D9" w:rsidP="000B77D9">
      <w:pPr>
        <w:pStyle w:val="ListNumber2"/>
        <w:numPr>
          <w:ilvl w:val="2"/>
          <w:numId w:val="40"/>
        </w:numPr>
        <w:rPr>
          <w:b/>
        </w:rPr>
      </w:pPr>
      <w:r w:rsidRPr="000B77D9">
        <w:t>Evaluating comparisons of different approaches</w:t>
      </w:r>
      <w:r>
        <w:t xml:space="preserve"> could also be a good approach</w:t>
      </w:r>
      <w:r w:rsidRPr="000B77D9">
        <w:t>.</w:t>
      </w:r>
    </w:p>
    <w:p w14:paraId="2B927F69" w14:textId="748964B8" w:rsidR="0015180F" w:rsidRPr="00D512BB" w:rsidRDefault="000B77D9" w:rsidP="000B77D9">
      <w:pPr>
        <w:pStyle w:val="ListNumber"/>
      </w:pPr>
      <w:r w:rsidRPr="000B77D9">
        <w:rPr>
          <w:rFonts w:eastAsiaTheme="majorEastAsia"/>
        </w:rPr>
        <w:t>Plan of Work</w:t>
      </w:r>
    </w:p>
    <w:p w14:paraId="4B871770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Set-up GitLab and required Technologies</w:t>
      </w:r>
    </w:p>
    <w:p w14:paraId="189B1428" w14:textId="77777777" w:rsidR="000B77D9" w:rsidRPr="000B77D9" w:rsidRDefault="000B77D9" w:rsidP="000B77D9">
      <w:pPr>
        <w:pStyle w:val="ListNumber2"/>
        <w:numPr>
          <w:ilvl w:val="2"/>
          <w:numId w:val="40"/>
        </w:numPr>
      </w:pPr>
      <w:r w:rsidRPr="000B77D9">
        <w:t>Begin Research into given Document and other Resources</w:t>
      </w:r>
    </w:p>
    <w:p w14:paraId="60680E62" w14:textId="690EF3F9" w:rsidR="00D50D23" w:rsidRPr="00692BC8" w:rsidRDefault="000B77D9" w:rsidP="00692BC8">
      <w:pPr>
        <w:pStyle w:val="ListNumber2"/>
        <w:numPr>
          <w:ilvl w:val="2"/>
          <w:numId w:val="40"/>
        </w:numPr>
        <w:rPr>
          <w:b/>
        </w:rPr>
      </w:pPr>
      <w:r w:rsidRPr="000B77D9">
        <w:t xml:space="preserve">Create a Plan for future weeks -- try and </w:t>
      </w:r>
      <w:proofErr w:type="spellStart"/>
      <w:r w:rsidRPr="000B77D9">
        <w:t>centre</w:t>
      </w:r>
      <w:proofErr w:type="spellEnd"/>
      <w:r w:rsidRPr="000B77D9">
        <w:t xml:space="preserve"> around coursework and other requirements. Break down the problem into sections. Lay out what I want to do. </w:t>
      </w:r>
    </w:p>
    <w:p w14:paraId="4663F855" w14:textId="71344CB6" w:rsidR="0015180F" w:rsidRPr="00B853F9" w:rsidRDefault="004E1099" w:rsidP="00B853F9">
      <w:pPr>
        <w:pStyle w:val="ListNumber"/>
      </w:pPr>
      <w:r>
        <w:t>Requirements</w:t>
      </w:r>
    </w:p>
    <w:p w14:paraId="40D7B751" w14:textId="4C30A104" w:rsidR="00D512BB" w:rsidRDefault="004E1099" w:rsidP="004E1099">
      <w:pPr>
        <w:pStyle w:val="ListNumber2"/>
        <w:numPr>
          <w:ilvl w:val="2"/>
          <w:numId w:val="40"/>
        </w:numPr>
      </w:pPr>
      <w:r>
        <w:t xml:space="preserve">Initial starting Documents – Already Received </w:t>
      </w:r>
    </w:p>
    <w:sectPr w:rsidR="00D512BB" w:rsidSect="001936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F58D0" w14:textId="77777777" w:rsidR="008E56FA" w:rsidRDefault="008E56FA" w:rsidP="001E7D29">
      <w:pPr>
        <w:spacing w:after="0" w:line="240" w:lineRule="auto"/>
      </w:pPr>
      <w:r>
        <w:separator/>
      </w:r>
    </w:p>
  </w:endnote>
  <w:endnote w:type="continuationSeparator" w:id="0">
    <w:p w14:paraId="7C9C2416" w14:textId="77777777" w:rsidR="008E56FA" w:rsidRDefault="008E56F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13CB5" w14:textId="77777777" w:rsidR="000F4987" w:rsidRDefault="000F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FD3CA" w14:textId="77777777" w:rsidR="000F4987" w:rsidRDefault="000F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BD50A" w14:textId="77777777" w:rsidR="000F4987" w:rsidRDefault="000F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047BB" w14:textId="77777777" w:rsidR="008E56FA" w:rsidRDefault="008E56FA" w:rsidP="001E7D29">
      <w:pPr>
        <w:spacing w:after="0" w:line="240" w:lineRule="auto"/>
      </w:pPr>
      <w:r>
        <w:separator/>
      </w:r>
    </w:p>
  </w:footnote>
  <w:footnote w:type="continuationSeparator" w:id="0">
    <w:p w14:paraId="629A4E46" w14:textId="77777777" w:rsidR="008E56FA" w:rsidRDefault="008E56F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7C9D7" w14:textId="77777777" w:rsidR="000F4987" w:rsidRDefault="000F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1149F" w14:textId="77777777" w:rsidR="000F4987" w:rsidRDefault="000F49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C55E0" w14:textId="77777777" w:rsidR="000F4987" w:rsidRDefault="000F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44B7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C6C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D2ECF8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106B1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42FD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7EA6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64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3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856772"/>
    <w:multiLevelType w:val="multilevel"/>
    <w:tmpl w:val="5BBCC9CA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  <w:b w:val="0"/>
        <w:bCs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1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2"/>
  </w:num>
  <w:num w:numId="2">
    <w:abstractNumId w:val="19"/>
  </w:num>
  <w:num w:numId="3">
    <w:abstractNumId w:val="20"/>
  </w:num>
  <w:num w:numId="4">
    <w:abstractNumId w:val="12"/>
  </w:num>
  <w:num w:numId="5">
    <w:abstractNumId w:val="3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0"/>
  </w:num>
  <w:num w:numId="26">
    <w:abstractNumId w:val="11"/>
  </w:num>
  <w:num w:numId="27">
    <w:abstractNumId w:val="22"/>
  </w:num>
  <w:num w:numId="28">
    <w:abstractNumId w:val="11"/>
  </w:num>
  <w:num w:numId="29">
    <w:abstractNumId w:val="29"/>
  </w:num>
  <w:num w:numId="30">
    <w:abstractNumId w:val="23"/>
  </w:num>
  <w:num w:numId="31">
    <w:abstractNumId w:val="35"/>
  </w:num>
  <w:num w:numId="32">
    <w:abstractNumId w:val="31"/>
  </w:num>
  <w:num w:numId="33">
    <w:abstractNumId w:val="17"/>
  </w:num>
  <w:num w:numId="34">
    <w:abstractNumId w:val="25"/>
  </w:num>
  <w:num w:numId="35">
    <w:abstractNumId w:val="10"/>
  </w:num>
  <w:num w:numId="36">
    <w:abstractNumId w:val="26"/>
  </w:num>
  <w:num w:numId="37">
    <w:abstractNumId w:val="28"/>
  </w:num>
  <w:num w:numId="38">
    <w:abstractNumId w:val="24"/>
  </w:num>
  <w:num w:numId="39">
    <w:abstractNumId w:val="34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D9"/>
    <w:rsid w:val="00057671"/>
    <w:rsid w:val="000737A9"/>
    <w:rsid w:val="000B77D9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1099"/>
    <w:rsid w:val="004E227E"/>
    <w:rsid w:val="00500DD1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2BC8"/>
    <w:rsid w:val="006F03D4"/>
    <w:rsid w:val="00700B1F"/>
    <w:rsid w:val="007257E9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56FA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3686BE29"/>
  <w15:docId w15:val="{12AAF7DE-4DB7-4578-8B86-E9565D7A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0E"/>
  </w:style>
  <w:style w:type="paragraph" w:styleId="Heading1">
    <w:name w:val="heading 1"/>
    <w:basedOn w:val="Normal"/>
    <w:uiPriority w:val="9"/>
    <w:qFormat/>
    <w:rsid w:val="00500DD1"/>
    <w:pPr>
      <w:keepNext/>
      <w:spacing w:after="60"/>
      <w:ind w:left="0"/>
      <w:contextualSpacing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500DD1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500DD1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500DD1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B853F9"/>
    <w:pPr>
      <w:numPr>
        <w:numId w:val="40"/>
      </w:numPr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DD2075"/>
    <w:rPr>
      <w:color w:val="595959" w:themeColor="text1" w:themeTint="A6"/>
    </w:rPr>
  </w:style>
  <w:style w:type="paragraph" w:styleId="Date">
    <w:name w:val="Date"/>
    <w:basedOn w:val="Normal"/>
    <w:next w:val="Normal"/>
    <w:uiPriority w:val="10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214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4E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qFormat/>
    <w:rsid w:val="00535B54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DD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15"/>
    <w:qFormat/>
    <w:rsid w:val="009F4E19"/>
    <w:rPr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DD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D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D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DD1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DD1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0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0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00DD1"/>
    <w:pPr>
      <w:numPr>
        <w:ilvl w:val="1"/>
      </w:numPr>
      <w:spacing w:after="160"/>
      <w:ind w:left="187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0DD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0D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0DD1"/>
    <w:rPr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semiHidden/>
    <w:unhideWhenUsed/>
    <w:qFormat/>
    <w:rsid w:val="00500DD1"/>
    <w:rPr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500DD1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0D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0DD1"/>
    <w:rPr>
      <w:i/>
      <w:iCs/>
      <w:color w:val="365F9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5214E"/>
    <w:rPr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5214E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65214E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6521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5214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5214E"/>
  </w:style>
  <w:style w:type="paragraph" w:styleId="TOC1">
    <w:name w:val="toc 1"/>
    <w:basedOn w:val="Normal"/>
    <w:next w:val="Normal"/>
    <w:autoRedefine/>
    <w:uiPriority w:val="39"/>
    <w:semiHidden/>
    <w:unhideWhenUsed/>
    <w:rsid w:val="0065214E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5214E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65214E"/>
    <w:pPr>
      <w:framePr w:wrap="around" w:vAnchor="text" w:hAnchor="text" w:y="1"/>
    </w:pPr>
    <w:rPr>
      <w:rFonts w:eastAsiaTheme="majorEastAsia" w:cstheme="majorBidi"/>
      <w:bCs w:val="0"/>
    </w:rPr>
  </w:style>
  <w:style w:type="paragraph" w:styleId="BlockText">
    <w:name w:val="Block Text"/>
    <w:basedOn w:val="Normal"/>
    <w:uiPriority w:val="99"/>
    <w:semiHidden/>
    <w:unhideWhenUsed/>
    <w:rsid w:val="0065214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521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214E"/>
  </w:style>
  <w:style w:type="paragraph" w:styleId="BodyText2">
    <w:name w:val="Body Text 2"/>
    <w:basedOn w:val="Normal"/>
    <w:link w:val="BodyText2Char"/>
    <w:uiPriority w:val="99"/>
    <w:semiHidden/>
    <w:unhideWhenUsed/>
    <w:rsid w:val="006521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5214E"/>
  </w:style>
  <w:style w:type="paragraph" w:styleId="BodyText3">
    <w:name w:val="Body Text 3"/>
    <w:basedOn w:val="Normal"/>
    <w:link w:val="BodyText3Char"/>
    <w:uiPriority w:val="99"/>
    <w:semiHidden/>
    <w:unhideWhenUsed/>
    <w:rsid w:val="0065214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5214E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214E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214E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5214E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4E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4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4E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214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214E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214E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5214E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521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5214E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5214E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14E"/>
  </w:style>
  <w:style w:type="character" w:styleId="FootnoteReference">
    <w:name w:val="footnote reference"/>
    <w:basedOn w:val="DefaultParagraphFont"/>
    <w:uiPriority w:val="99"/>
    <w:semiHidden/>
    <w:unhideWhenUsed/>
    <w:rsid w:val="0065214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214E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214E"/>
    <w:rPr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65214E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5214E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14E"/>
  </w:style>
  <w:style w:type="character" w:styleId="HTMLAcronym">
    <w:name w:val="HTML Acronym"/>
    <w:basedOn w:val="DefaultParagraphFont"/>
    <w:uiPriority w:val="99"/>
    <w:semiHidden/>
    <w:unhideWhenUsed/>
    <w:rsid w:val="0065214E"/>
  </w:style>
  <w:style w:type="paragraph" w:styleId="HTMLAddress">
    <w:name w:val="HTML Address"/>
    <w:basedOn w:val="Normal"/>
    <w:link w:val="HTMLAddressChar"/>
    <w:uiPriority w:val="99"/>
    <w:semiHidden/>
    <w:unhideWhenUsed/>
    <w:rsid w:val="006521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5214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5214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5214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5214E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07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207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0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07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075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075"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DD2075"/>
  </w:style>
  <w:style w:type="paragraph" w:styleId="MacroText">
    <w:name w:val="macro"/>
    <w:link w:val="MacroTextChar"/>
    <w:uiPriority w:val="99"/>
    <w:semiHidden/>
    <w:unhideWhenUsed/>
    <w:rsid w:val="00DD20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075"/>
    <w:rPr>
      <w:rFonts w:ascii="Consolas" w:hAnsi="Consolas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DD207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0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075"/>
    <w:rPr>
      <w:rFonts w:asciiTheme="majorHAnsi" w:eastAsiaTheme="majorEastAsia" w:hAnsiTheme="majorHAnsi" w:cstheme="majorBidi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07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075"/>
  </w:style>
  <w:style w:type="paragraph" w:styleId="PlainText">
    <w:name w:val="Plain Text"/>
    <w:basedOn w:val="Normal"/>
    <w:link w:val="PlainTextChar"/>
    <w:uiPriority w:val="99"/>
    <w:semiHidden/>
    <w:unhideWhenUsed/>
    <w:rsid w:val="00DD207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075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07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075"/>
  </w:style>
  <w:style w:type="paragraph" w:styleId="Signature">
    <w:name w:val="Signature"/>
    <w:basedOn w:val="Normal"/>
    <w:link w:val="SignatureChar"/>
    <w:uiPriority w:val="99"/>
    <w:semiHidden/>
    <w:unhideWhenUsed/>
    <w:rsid w:val="00DD207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075"/>
  </w:style>
  <w:style w:type="character" w:styleId="SmartHyperlink">
    <w:name w:val="Smart Hyperlink"/>
    <w:basedOn w:val="DefaultParagraphFont"/>
    <w:uiPriority w:val="99"/>
    <w:semiHidden/>
    <w:unhideWhenUsed/>
    <w:rsid w:val="00DD2075"/>
    <w:rPr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DD2075"/>
    <w:rPr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unhideWhenUsed/>
    <w:qFormat/>
    <w:rsid w:val="00FD6CAB"/>
    <w:pPr>
      <w:numPr>
        <w:ilvl w:val="1"/>
        <w:numId w:val="40"/>
      </w:numPr>
      <w:ind w:left="1310" w:hanging="5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\AppData\Roaming\Microsoft\Templates\Formal%20meeting%20minu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 Devanney (student)</cp:lastModifiedBy>
  <cp:revision>3</cp:revision>
  <dcterms:created xsi:type="dcterms:W3CDTF">2020-09-30T14:04:00Z</dcterms:created>
  <dcterms:modified xsi:type="dcterms:W3CDTF">2020-09-30T14:05:00Z</dcterms:modified>
</cp:coreProperties>
</file>