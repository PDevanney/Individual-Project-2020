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99B86" w14:textId="50292A90" w:rsidR="00275260" w:rsidRPr="002C35DB" w:rsidRDefault="002D1380" w:rsidP="00275260">
      <w:pPr>
        <w:pStyle w:val="Heading1"/>
      </w:pPr>
      <w:r>
        <w:t>Supervisor Meeting</w:t>
      </w:r>
    </w:p>
    <w:p w14:paraId="69704CA7" w14:textId="5AF7E453" w:rsidR="00275260" w:rsidRPr="007C4C8D" w:rsidRDefault="002D1380" w:rsidP="009D4984">
      <w:pPr>
        <w:pStyle w:val="Heading1"/>
      </w:pPr>
      <w:r>
        <w:t>Patrick Devanney and Dr. Jessica Enright</w:t>
      </w:r>
    </w:p>
    <w:p w14:paraId="14398EDE" w14:textId="0C241625" w:rsidR="00554276" w:rsidRPr="004E227E" w:rsidRDefault="002D1380" w:rsidP="009F4E19">
      <w:pPr>
        <w:pStyle w:val="Date"/>
      </w:pPr>
      <w:r>
        <w:t>October 21, 2020</w:t>
      </w:r>
    </w:p>
    <w:p w14:paraId="7F2A9936" w14:textId="065DE914" w:rsidR="00554276" w:rsidRPr="002D1380" w:rsidRDefault="002D1380" w:rsidP="000D445D">
      <w:pPr>
        <w:pStyle w:val="ListNumber"/>
      </w:pPr>
      <w:r>
        <w:rPr>
          <w:rFonts w:eastAsiaTheme="majorEastAsia"/>
        </w:rPr>
        <w:t>Meeting Summary</w:t>
      </w:r>
    </w:p>
    <w:p w14:paraId="33796AEE" w14:textId="285D688D" w:rsidR="002D1380" w:rsidRDefault="002D1380" w:rsidP="002D1380">
      <w:pPr>
        <w:pStyle w:val="ListNumber2"/>
        <w:numPr>
          <w:ilvl w:val="2"/>
          <w:numId w:val="40"/>
        </w:numPr>
      </w:pPr>
      <w:r>
        <w:t>The first point made in the meeting was in regard to the status of the Dissertation pipeline.</w:t>
      </w:r>
    </w:p>
    <w:p w14:paraId="0BE041D4" w14:textId="50BA4FCA" w:rsidR="002D1380" w:rsidRDefault="002D1380" w:rsidP="002D1380">
      <w:pPr>
        <w:pStyle w:val="ListNumber2"/>
        <w:numPr>
          <w:ilvl w:val="3"/>
          <w:numId w:val="40"/>
        </w:numPr>
      </w:pPr>
      <w:r>
        <w:t>Discussed that the Dissertation pipeline is still an ongoing issue. However, will hopefully be fixed soon.</w:t>
      </w:r>
    </w:p>
    <w:p w14:paraId="1693C75C" w14:textId="464E2731" w:rsidR="002D1380" w:rsidRDefault="002D1380" w:rsidP="002D1380">
      <w:pPr>
        <w:pStyle w:val="ListNumber2"/>
        <w:numPr>
          <w:ilvl w:val="3"/>
          <w:numId w:val="40"/>
        </w:numPr>
      </w:pPr>
      <w:r>
        <w:t>This was followed with the discussion on creating a pipeline and workflow to run the Python Unit tests being created.</w:t>
      </w:r>
    </w:p>
    <w:p w14:paraId="3F425BBE" w14:textId="34E28291" w:rsidR="002D1380" w:rsidRDefault="002D1380" w:rsidP="002D1380">
      <w:pPr>
        <w:pStyle w:val="ListNumber2"/>
        <w:numPr>
          <w:ilvl w:val="2"/>
          <w:numId w:val="40"/>
        </w:numPr>
      </w:pPr>
      <w:r>
        <w:t>The next point was a discussion on what had been completed in the prior week since our last meeting.</w:t>
      </w:r>
    </w:p>
    <w:p w14:paraId="70B7D016" w14:textId="15E1E587" w:rsidR="002D1380" w:rsidRDefault="002D1380" w:rsidP="002D1380">
      <w:pPr>
        <w:pStyle w:val="ListNumber2"/>
        <w:numPr>
          <w:ilvl w:val="3"/>
          <w:numId w:val="40"/>
        </w:numPr>
      </w:pPr>
      <w:r>
        <w:t>Due to additional work. I was not able to complete a full 15 hours. However, the following was completed.</w:t>
      </w:r>
    </w:p>
    <w:p w14:paraId="6ADA9A59" w14:textId="6DFAF873" w:rsidR="002D1380" w:rsidRDefault="002D1380" w:rsidP="002D1380">
      <w:pPr>
        <w:pStyle w:val="ListNumber2"/>
        <w:numPr>
          <w:ilvl w:val="4"/>
          <w:numId w:val="40"/>
        </w:numPr>
      </w:pPr>
      <w:r>
        <w:t>Began to implement Unit Tests – This is ongoing.</w:t>
      </w:r>
    </w:p>
    <w:p w14:paraId="501A5088" w14:textId="2280B401" w:rsidR="002D1380" w:rsidRDefault="002D1380" w:rsidP="002D1380">
      <w:pPr>
        <w:pStyle w:val="ListNumber2"/>
        <w:numPr>
          <w:ilvl w:val="4"/>
          <w:numId w:val="40"/>
        </w:numPr>
      </w:pPr>
      <w:r>
        <w:t>Implemented the function for optimising the search of the Target from the towers.</w:t>
      </w:r>
    </w:p>
    <w:p w14:paraId="3E86487B" w14:textId="7E58FB27" w:rsidR="002D1380" w:rsidRDefault="002D1380" w:rsidP="002D1380">
      <w:pPr>
        <w:pStyle w:val="ListNumber2"/>
        <w:numPr>
          <w:ilvl w:val="2"/>
          <w:numId w:val="40"/>
        </w:numPr>
      </w:pPr>
      <w:r>
        <w:t xml:space="preserve">The final and most lengthy part of the meeting was the </w:t>
      </w:r>
      <w:r w:rsidR="006A49BA">
        <w:t>discussion around the implementation of the Optimised movement of the Target.</w:t>
      </w:r>
    </w:p>
    <w:p w14:paraId="36A80533" w14:textId="7C1DAF14" w:rsidR="006A49BA" w:rsidRDefault="006A49BA" w:rsidP="006A49BA">
      <w:pPr>
        <w:pStyle w:val="ListNumber2"/>
        <w:numPr>
          <w:ilvl w:val="3"/>
          <w:numId w:val="40"/>
        </w:numPr>
      </w:pPr>
      <w:r>
        <w:t xml:space="preserve">Using a Combinatorial Searching algorithm would be one approach to take to calculating this. A* is an optimised version of this type of algorithm. </w:t>
      </w:r>
    </w:p>
    <w:p w14:paraId="19D29DC9" w14:textId="2156F06A" w:rsidR="006A49BA" w:rsidRDefault="006A49BA" w:rsidP="006A49BA">
      <w:pPr>
        <w:pStyle w:val="ListNumber2"/>
        <w:numPr>
          <w:ilvl w:val="4"/>
          <w:numId w:val="40"/>
        </w:numPr>
      </w:pPr>
      <w:r>
        <w:t>Jess then took me through graphical and visual diagrams and drawings to help me understand the mathematics and logic behind these algorithms.</w:t>
      </w:r>
    </w:p>
    <w:p w14:paraId="1F51D75F" w14:textId="0C692964" w:rsidR="006A49BA" w:rsidRPr="00394EF4" w:rsidRDefault="006A49BA" w:rsidP="006A49BA">
      <w:pPr>
        <w:pStyle w:val="ListNumber2"/>
        <w:numPr>
          <w:ilvl w:val="5"/>
          <w:numId w:val="40"/>
        </w:numPr>
      </w:pPr>
      <w:r>
        <w:t xml:space="preserve">The goal would be to find all maximal paths from a node without it being caught and calculate the longest. </w:t>
      </w:r>
    </w:p>
    <w:p w14:paraId="03C0FBF9" w14:textId="5310E3BA" w:rsidR="0015180F" w:rsidRPr="006A49BA" w:rsidRDefault="006A49BA" w:rsidP="00781863">
      <w:pPr>
        <w:pStyle w:val="ListNumber"/>
      </w:pPr>
      <w:r>
        <w:rPr>
          <w:rFonts w:eastAsiaTheme="majorEastAsia"/>
        </w:rPr>
        <w:t>Plan of Work</w:t>
      </w:r>
    </w:p>
    <w:p w14:paraId="74CF074F" w14:textId="77777777" w:rsidR="006A49BA" w:rsidRPr="006A49BA" w:rsidRDefault="006A49BA" w:rsidP="006A49BA">
      <w:pPr>
        <w:pStyle w:val="ListNumber"/>
        <w:numPr>
          <w:ilvl w:val="0"/>
          <w:numId w:val="0"/>
        </w:numPr>
        <w:ind w:left="173"/>
        <w:rPr>
          <w:b w:val="0"/>
          <w:bCs/>
        </w:rPr>
      </w:pPr>
      <w:r w:rsidRPr="006A49BA">
        <w:rPr>
          <w:b w:val="0"/>
          <w:bCs/>
        </w:rPr>
        <w:t>The last action of the meeting was to determine the Next steps for the next week of the meeting.</w:t>
      </w:r>
    </w:p>
    <w:p w14:paraId="49FD31E8" w14:textId="34EC4988" w:rsidR="006A49BA" w:rsidRDefault="006A49BA" w:rsidP="006A49BA">
      <w:pPr>
        <w:pStyle w:val="ListNumber2"/>
        <w:numPr>
          <w:ilvl w:val="0"/>
          <w:numId w:val="0"/>
        </w:numPr>
        <w:ind w:left="1310"/>
      </w:pPr>
      <w:r>
        <w:lastRenderedPageBreak/>
        <w:t xml:space="preserve"> </w:t>
      </w:r>
    </w:p>
    <w:p w14:paraId="0B07912A" w14:textId="1BB426DD" w:rsidR="00D512BB" w:rsidRDefault="00970F04" w:rsidP="006A49BA">
      <w:pPr>
        <w:pStyle w:val="ListNumber2"/>
        <w:numPr>
          <w:ilvl w:val="2"/>
          <w:numId w:val="40"/>
        </w:numPr>
      </w:pPr>
      <w:r>
        <w:t xml:space="preserve">Continue creating Unit Tests. For all current functions to ensure code foundations are correct. </w:t>
      </w:r>
    </w:p>
    <w:p w14:paraId="6943B0D8" w14:textId="7B4E9450" w:rsidR="00970F04" w:rsidRDefault="00970F04" w:rsidP="006A49BA">
      <w:pPr>
        <w:pStyle w:val="ListNumber2"/>
        <w:numPr>
          <w:ilvl w:val="2"/>
          <w:numId w:val="40"/>
        </w:numPr>
      </w:pPr>
      <w:r>
        <w:t xml:space="preserve">Spend time updating the Wiki so its doesn’t fall too far behind. </w:t>
      </w:r>
    </w:p>
    <w:p w14:paraId="109CC3E4" w14:textId="48C4184D" w:rsidR="00970F04" w:rsidRDefault="00970F04" w:rsidP="006A49BA">
      <w:pPr>
        <w:pStyle w:val="ListNumber2"/>
        <w:numPr>
          <w:ilvl w:val="2"/>
          <w:numId w:val="40"/>
        </w:numPr>
      </w:pPr>
      <w:r>
        <w:t>Begin looking into the optimised movement for the Target. And possibly begin implementation for the heuristic approach</w:t>
      </w:r>
    </w:p>
    <w:sectPr w:rsidR="00970F04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D2AE0" w14:textId="77777777" w:rsidR="00825F92" w:rsidRDefault="00825F92" w:rsidP="001E7D29">
      <w:pPr>
        <w:spacing w:after="0" w:line="240" w:lineRule="auto"/>
      </w:pPr>
      <w:r>
        <w:separator/>
      </w:r>
    </w:p>
  </w:endnote>
  <w:endnote w:type="continuationSeparator" w:id="0">
    <w:p w14:paraId="10957AE0" w14:textId="77777777" w:rsidR="00825F92" w:rsidRDefault="00825F9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9A300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54EC0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CBA83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45F96" w14:textId="77777777" w:rsidR="00825F92" w:rsidRDefault="00825F92" w:rsidP="001E7D29">
      <w:pPr>
        <w:spacing w:after="0" w:line="240" w:lineRule="auto"/>
      </w:pPr>
      <w:r>
        <w:separator/>
      </w:r>
    </w:p>
  </w:footnote>
  <w:footnote w:type="continuationSeparator" w:id="0">
    <w:p w14:paraId="3ACAF216" w14:textId="77777777" w:rsidR="00825F92" w:rsidRDefault="00825F9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3915E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58F45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BB296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7E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E7D29"/>
    <w:rsid w:val="002404F5"/>
    <w:rsid w:val="00275260"/>
    <w:rsid w:val="00276FA1"/>
    <w:rsid w:val="00285B87"/>
    <w:rsid w:val="00291B4A"/>
    <w:rsid w:val="002C3D7E"/>
    <w:rsid w:val="002D1380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11F4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49BA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25F92"/>
    <w:rsid w:val="008429E5"/>
    <w:rsid w:val="008632CD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70F04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7117E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75C1512E"/>
  <w15:docId w15:val="{04926A8E-5B7A-404F-8A70-BE285B03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  <w:rPr>
      <w:lang w:val="en-GB"/>
    </w:rPr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Form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minutes.dotx</Template>
  <TotalTime>24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dc:description/>
  <cp:lastModifiedBy>Patrick Devanney (student)</cp:lastModifiedBy>
  <cp:revision>2</cp:revision>
  <dcterms:created xsi:type="dcterms:W3CDTF">2020-10-22T15:44:00Z</dcterms:created>
  <dcterms:modified xsi:type="dcterms:W3CDTF">2020-10-22T16:08:00Z</dcterms:modified>
</cp:coreProperties>
</file>