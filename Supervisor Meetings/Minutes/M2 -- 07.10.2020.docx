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9E6C8" w14:textId="0A04964E" w:rsidR="00275260" w:rsidRPr="002C35DB" w:rsidRDefault="000B77D9" w:rsidP="00275260">
      <w:pPr>
        <w:pStyle w:val="Heading1"/>
      </w:pPr>
      <w:r>
        <w:t>Supervisor Meeting</w:t>
      </w:r>
    </w:p>
    <w:p w14:paraId="543748BE" w14:textId="277AD4B5" w:rsidR="00275260" w:rsidRPr="007C4C8D" w:rsidRDefault="000B77D9" w:rsidP="009D4984">
      <w:pPr>
        <w:pStyle w:val="Heading1"/>
      </w:pPr>
      <w:r>
        <w:t>Patrick Devanney and Dr. Jessica Enright</w:t>
      </w:r>
    </w:p>
    <w:p w14:paraId="781CB8E7" w14:textId="08870F81" w:rsidR="00A30A96" w:rsidRPr="00A30A96" w:rsidRDefault="00A30A96" w:rsidP="00A30A96">
      <w:pPr>
        <w:pStyle w:val="Date"/>
      </w:pPr>
      <w:r>
        <w:t>October</w:t>
      </w:r>
      <w:r w:rsidR="000B77D9">
        <w:t xml:space="preserve"> 0</w:t>
      </w:r>
      <w:r>
        <w:t>7</w:t>
      </w:r>
      <w:r w:rsidR="000B77D9">
        <w:t>, 2020</w:t>
      </w:r>
    </w:p>
    <w:p w14:paraId="441CF440" w14:textId="0073DE1D" w:rsidR="00554276" w:rsidRPr="00A30A96" w:rsidRDefault="000B77D9" w:rsidP="000D445D">
      <w:pPr>
        <w:pStyle w:val="ListNumber"/>
      </w:pPr>
      <w:r w:rsidRPr="000B77D9">
        <w:rPr>
          <w:rFonts w:eastAsiaTheme="majorEastAsia"/>
        </w:rPr>
        <w:t>Meeting Summary</w:t>
      </w:r>
    </w:p>
    <w:p w14:paraId="3BFD57FF" w14:textId="29C07DD8" w:rsidR="00A30A96" w:rsidRDefault="001665FB" w:rsidP="00A30A96">
      <w:pPr>
        <w:pStyle w:val="ListNumber2"/>
        <w:numPr>
          <w:ilvl w:val="2"/>
          <w:numId w:val="40"/>
        </w:numPr>
      </w:pPr>
      <w:r>
        <w:t>Covered what was done in the last week – Python code</w:t>
      </w:r>
    </w:p>
    <w:p w14:paraId="58A893AB" w14:textId="15AFBCBF" w:rsidR="001665FB" w:rsidRDefault="004C7F28" w:rsidP="00A30A96">
      <w:pPr>
        <w:pStyle w:val="ListNumber2"/>
        <w:numPr>
          <w:ilvl w:val="2"/>
          <w:numId w:val="40"/>
        </w:numPr>
      </w:pPr>
      <w:r>
        <w:t>Discussed future plans</w:t>
      </w:r>
    </w:p>
    <w:p w14:paraId="11E8A157" w14:textId="212170C6" w:rsidR="004C7F28" w:rsidRDefault="004C7F28" w:rsidP="004C7F28">
      <w:pPr>
        <w:pStyle w:val="ListNumber2"/>
        <w:numPr>
          <w:ilvl w:val="3"/>
          <w:numId w:val="40"/>
        </w:numPr>
      </w:pPr>
      <w:r>
        <w:t>Optimisation of Towers</w:t>
      </w:r>
    </w:p>
    <w:p w14:paraId="67894261" w14:textId="4952A9A9" w:rsidR="004C7F28" w:rsidRDefault="004C7F28" w:rsidP="004C7F28">
      <w:pPr>
        <w:pStyle w:val="ListNumber2"/>
        <w:numPr>
          <w:ilvl w:val="4"/>
          <w:numId w:val="40"/>
        </w:numPr>
      </w:pPr>
      <w:r>
        <w:t>Place towers on Nodes with the Most Unique Distances</w:t>
      </w:r>
    </w:p>
    <w:p w14:paraId="3E5D7064" w14:textId="4EE5BE3F" w:rsidR="004C7F28" w:rsidRDefault="004C7F28" w:rsidP="004C7F28">
      <w:pPr>
        <w:pStyle w:val="ListNumber2"/>
        <w:numPr>
          <w:ilvl w:val="4"/>
          <w:numId w:val="40"/>
        </w:numPr>
      </w:pPr>
      <w:r>
        <w:t>Narrow search down to previous targets neighbours</w:t>
      </w:r>
    </w:p>
    <w:p w14:paraId="55930C3B" w14:textId="2B76225E" w:rsidR="004C7F28" w:rsidRDefault="004C7F28" w:rsidP="004C7F28">
      <w:pPr>
        <w:pStyle w:val="ListNumber2"/>
        <w:numPr>
          <w:ilvl w:val="5"/>
          <w:numId w:val="40"/>
        </w:numPr>
      </w:pPr>
      <w:r>
        <w:t>If Target X is at node B or C on turn 1</w:t>
      </w:r>
    </w:p>
    <w:p w14:paraId="6E1144E4" w14:textId="47E38ED0" w:rsidR="004C7F28" w:rsidRDefault="004C7F28" w:rsidP="004C7F28">
      <w:pPr>
        <w:pStyle w:val="ListNumber2"/>
        <w:numPr>
          <w:ilvl w:val="5"/>
          <w:numId w:val="40"/>
        </w:numPr>
      </w:pPr>
      <w:r>
        <w:t>Then on turn 2 X must be on one of B or C’s neighbouring nodes</w:t>
      </w:r>
    </w:p>
    <w:p w14:paraId="6091669A" w14:textId="034382BA" w:rsidR="004C7F28" w:rsidRDefault="004C7F28" w:rsidP="004C7F28">
      <w:pPr>
        <w:pStyle w:val="ListNumber2"/>
        <w:numPr>
          <w:ilvl w:val="3"/>
          <w:numId w:val="40"/>
        </w:numPr>
      </w:pPr>
      <w:r>
        <w:t>Optimisation of Target</w:t>
      </w:r>
    </w:p>
    <w:p w14:paraId="4FFAD43D" w14:textId="19BCDAAA" w:rsidR="004C7F28" w:rsidRDefault="004C7F28" w:rsidP="004C7F28">
      <w:pPr>
        <w:pStyle w:val="ListNumber2"/>
        <w:numPr>
          <w:ilvl w:val="4"/>
          <w:numId w:val="40"/>
        </w:numPr>
      </w:pPr>
      <w:r>
        <w:t>Move to a node of non-unique distance</w:t>
      </w:r>
    </w:p>
    <w:p w14:paraId="6365061A" w14:textId="11C21D43" w:rsidR="004C7F28" w:rsidRDefault="004C7F28" w:rsidP="004C7F28">
      <w:pPr>
        <w:pStyle w:val="ListNumber2"/>
        <w:numPr>
          <w:ilvl w:val="4"/>
          <w:numId w:val="40"/>
        </w:numPr>
      </w:pPr>
      <w:r>
        <w:t>Avoid Unique nodes</w:t>
      </w:r>
    </w:p>
    <w:p w14:paraId="5EE95F04" w14:textId="4DC85B17" w:rsidR="004C7F28" w:rsidRDefault="004C7F28" w:rsidP="004C7F28">
      <w:pPr>
        <w:pStyle w:val="ListNumber2"/>
        <w:numPr>
          <w:ilvl w:val="2"/>
          <w:numId w:val="40"/>
        </w:numPr>
      </w:pPr>
      <w:r>
        <w:t>Mathematical reasoning will be required for justification.</w:t>
      </w:r>
    </w:p>
    <w:p w14:paraId="1A5B658A" w14:textId="0D18263C" w:rsidR="004C7F28" w:rsidRDefault="004C7F28" w:rsidP="004C7F28">
      <w:pPr>
        <w:pStyle w:val="ListNumber2"/>
        <w:numPr>
          <w:ilvl w:val="2"/>
          <w:numId w:val="40"/>
        </w:numPr>
      </w:pPr>
      <w:r>
        <w:t xml:space="preserve">Comparing </w:t>
      </w:r>
      <w:r w:rsidR="00B855C3">
        <w:t>different types of graphs in the future</w:t>
      </w:r>
    </w:p>
    <w:p w14:paraId="727F83B1" w14:textId="1768F436" w:rsidR="00B855C3" w:rsidRDefault="00B855C3" w:rsidP="004C7F28">
      <w:pPr>
        <w:pStyle w:val="ListNumber2"/>
        <w:numPr>
          <w:ilvl w:val="2"/>
          <w:numId w:val="40"/>
        </w:numPr>
      </w:pPr>
      <w:r>
        <w:t xml:space="preserve">Begin mentioning resources and code-bases required before meetings </w:t>
      </w:r>
    </w:p>
    <w:p w14:paraId="21880B9C" w14:textId="32BE68D4" w:rsidR="004C7F28" w:rsidRPr="00394EF4" w:rsidRDefault="004C7F28" w:rsidP="004C7F28">
      <w:pPr>
        <w:pStyle w:val="ListNumber2"/>
        <w:numPr>
          <w:ilvl w:val="2"/>
          <w:numId w:val="40"/>
        </w:numPr>
      </w:pPr>
      <w:r>
        <w:t>Discussed what to do in the Next week</w:t>
      </w:r>
    </w:p>
    <w:p w14:paraId="2B927F69" w14:textId="748964B8" w:rsidR="0015180F" w:rsidRPr="00D512BB" w:rsidRDefault="000B77D9" w:rsidP="000B77D9">
      <w:pPr>
        <w:pStyle w:val="ListNumber"/>
      </w:pPr>
      <w:r w:rsidRPr="000B77D9">
        <w:rPr>
          <w:rFonts w:eastAsiaTheme="majorEastAsia"/>
        </w:rPr>
        <w:t>Plan of Work</w:t>
      </w:r>
    </w:p>
    <w:p w14:paraId="60680E62" w14:textId="7A3C787B" w:rsidR="00D50D23" w:rsidRPr="004C7F28" w:rsidRDefault="004C7F28" w:rsidP="00A30A96">
      <w:pPr>
        <w:pStyle w:val="ListNumber2"/>
        <w:numPr>
          <w:ilvl w:val="2"/>
          <w:numId w:val="40"/>
        </w:numPr>
        <w:rPr>
          <w:b/>
        </w:rPr>
      </w:pPr>
      <w:r>
        <w:t>Implement a Turn system</w:t>
      </w:r>
    </w:p>
    <w:p w14:paraId="7CE6FF9D" w14:textId="4C56265B" w:rsidR="004C7F28" w:rsidRPr="004C7F28" w:rsidRDefault="004C7F28" w:rsidP="00A30A96">
      <w:pPr>
        <w:pStyle w:val="ListNumber2"/>
        <w:numPr>
          <w:ilvl w:val="2"/>
          <w:numId w:val="40"/>
        </w:numPr>
        <w:rPr>
          <w:b/>
        </w:rPr>
      </w:pPr>
      <w:r>
        <w:t>Improve current code-base</w:t>
      </w:r>
    </w:p>
    <w:p w14:paraId="55B61475" w14:textId="3D31C3B7" w:rsidR="004C7F28" w:rsidRPr="004C7F28" w:rsidRDefault="004C7F28" w:rsidP="004C7F28">
      <w:pPr>
        <w:pStyle w:val="ListNumber2"/>
        <w:numPr>
          <w:ilvl w:val="2"/>
          <w:numId w:val="40"/>
        </w:numPr>
        <w:rPr>
          <w:b/>
        </w:rPr>
      </w:pPr>
      <w:r>
        <w:t>Start thinking about Tower optimisations ^ Shown above</w:t>
      </w:r>
      <w:r>
        <w:rPr>
          <w:b/>
        </w:rPr>
        <w:t xml:space="preserve"> ^</w:t>
      </w:r>
    </w:p>
    <w:p w14:paraId="4663F855" w14:textId="71344CB6" w:rsidR="0015180F" w:rsidRPr="00B853F9" w:rsidRDefault="004E1099" w:rsidP="00B853F9">
      <w:pPr>
        <w:pStyle w:val="ListNumber"/>
      </w:pPr>
      <w:r>
        <w:t>Requirements</w:t>
      </w:r>
    </w:p>
    <w:p w14:paraId="40D7B751" w14:textId="556858EB" w:rsidR="00D512BB" w:rsidRDefault="004C7F28" w:rsidP="004E1099">
      <w:pPr>
        <w:pStyle w:val="ListNumber2"/>
        <w:numPr>
          <w:ilvl w:val="2"/>
          <w:numId w:val="40"/>
        </w:numPr>
      </w:pPr>
      <w:r>
        <w:t>None</w:t>
      </w:r>
    </w:p>
    <w:p w14:paraId="08B71D87" w14:textId="6B398114" w:rsidR="00A30A96" w:rsidRDefault="00A30A96" w:rsidP="00A30A96">
      <w:pPr>
        <w:pStyle w:val="ListNumber"/>
      </w:pPr>
      <w:r>
        <w:t>Long Term Plan</w:t>
      </w:r>
    </w:p>
    <w:p w14:paraId="1415ABE2" w14:textId="77777777" w:rsidR="00B855C3" w:rsidRDefault="00B855C3" w:rsidP="00A30A96">
      <w:pPr>
        <w:pStyle w:val="ListNumber2"/>
        <w:numPr>
          <w:ilvl w:val="2"/>
          <w:numId w:val="40"/>
        </w:numPr>
      </w:pPr>
      <w:r>
        <w:lastRenderedPageBreak/>
        <w:t xml:space="preserve">Finish basic code, begin to implement and test optimisations, start looking towards comparing different graphs. i.e. </w:t>
      </w:r>
    </w:p>
    <w:p w14:paraId="1819BE80" w14:textId="53DB454E" w:rsidR="00A30A96" w:rsidRDefault="00B855C3" w:rsidP="00B855C3">
      <w:pPr>
        <w:pStyle w:val="ListNumber2"/>
        <w:numPr>
          <w:ilvl w:val="3"/>
          <w:numId w:val="40"/>
        </w:numPr>
      </w:pPr>
      <w:r>
        <w:t>An intelligent Target vs a Random moving target – Intelligent target better in some graphs, no difference in others (i.e. a path, a clique etc)</w:t>
      </w:r>
    </w:p>
    <w:p w14:paraId="1DFE9CD3" w14:textId="11E4A92A" w:rsidR="00B855C3" w:rsidRDefault="00B855C3" w:rsidP="00B855C3">
      <w:pPr>
        <w:pStyle w:val="ListNumber2"/>
        <w:numPr>
          <w:ilvl w:val="3"/>
          <w:numId w:val="40"/>
        </w:numPr>
      </w:pPr>
      <w:r>
        <w:t xml:space="preserve">An intelligent </w:t>
      </w:r>
      <w:r>
        <w:t>Tower</w:t>
      </w:r>
      <w:r>
        <w:t xml:space="preserve"> vs a Random </w:t>
      </w:r>
      <w:r>
        <w:t>placed</w:t>
      </w:r>
      <w:r>
        <w:t xml:space="preserve"> </w:t>
      </w:r>
      <w:r>
        <w:t>Tower</w:t>
      </w:r>
      <w:r>
        <w:t xml:space="preserve"> – </w:t>
      </w:r>
      <w:r>
        <w:t>Same idea as above.</w:t>
      </w:r>
    </w:p>
    <w:sectPr w:rsidR="00B855C3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C4460" w14:textId="77777777" w:rsidR="00A93A87" w:rsidRDefault="00A93A87" w:rsidP="001E7D29">
      <w:pPr>
        <w:spacing w:after="0" w:line="240" w:lineRule="auto"/>
      </w:pPr>
      <w:r>
        <w:separator/>
      </w:r>
    </w:p>
  </w:endnote>
  <w:endnote w:type="continuationSeparator" w:id="0">
    <w:p w14:paraId="29E8A826" w14:textId="77777777" w:rsidR="00A93A87" w:rsidRDefault="00A93A8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13CB5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FD3CA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BD50A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6B7A3" w14:textId="77777777" w:rsidR="00A93A87" w:rsidRDefault="00A93A87" w:rsidP="001E7D29">
      <w:pPr>
        <w:spacing w:after="0" w:line="240" w:lineRule="auto"/>
      </w:pPr>
      <w:r>
        <w:separator/>
      </w:r>
    </w:p>
  </w:footnote>
  <w:footnote w:type="continuationSeparator" w:id="0">
    <w:p w14:paraId="0DFC5042" w14:textId="77777777" w:rsidR="00A93A87" w:rsidRDefault="00A93A8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7C9D7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1149F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C55E0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5BBCC9CA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  <w:b w:val="0"/>
        <w:bCs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D9"/>
    <w:rsid w:val="00057671"/>
    <w:rsid w:val="000737A9"/>
    <w:rsid w:val="000B77D9"/>
    <w:rsid w:val="000D445D"/>
    <w:rsid w:val="000F4987"/>
    <w:rsid w:val="000F65EC"/>
    <w:rsid w:val="0011573E"/>
    <w:rsid w:val="001269DE"/>
    <w:rsid w:val="00140DAE"/>
    <w:rsid w:val="0015180F"/>
    <w:rsid w:val="001665FB"/>
    <w:rsid w:val="001746FC"/>
    <w:rsid w:val="00193653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C7F28"/>
    <w:rsid w:val="004E109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2BC8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56FA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0A96"/>
    <w:rsid w:val="00A37F9E"/>
    <w:rsid w:val="00A40085"/>
    <w:rsid w:val="00A47DF6"/>
    <w:rsid w:val="00A9231C"/>
    <w:rsid w:val="00A93A87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855C3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3686BE29"/>
  <w15:docId w15:val="{12AAF7DE-4DB7-4578-8B86-E9565D7A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  <w:rPr>
      <w:lang w:val="en-GB"/>
    </w:rPr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76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Devanney (student)</cp:lastModifiedBy>
  <cp:revision>4</cp:revision>
  <dcterms:created xsi:type="dcterms:W3CDTF">2020-09-30T14:04:00Z</dcterms:created>
  <dcterms:modified xsi:type="dcterms:W3CDTF">2020-10-07T13:54:00Z</dcterms:modified>
</cp:coreProperties>
</file>